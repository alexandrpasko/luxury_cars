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A735EE" w14:textId="77777777" w:rsidR="00021C04" w:rsidRDefault="00714AA5">
      <w:r>
        <w:rPr>
          <w:noProof/>
        </w:rPr>
        <w:drawing>
          <wp:anchor distT="0" distB="0" distL="114300" distR="114300" simplePos="0" relativeHeight="251658240" behindDoc="1" locked="0" layoutInCell="1" allowOverlap="1" wp14:anchorId="1B28A565" wp14:editId="015DD662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45"/>
      </w:tblGrid>
      <w:tr w:rsidR="00021C04" w14:paraId="59EA1C68" w14:textId="77777777" w:rsidTr="00745C53">
        <w:trPr>
          <w:trHeight w:val="14130"/>
        </w:trPr>
        <w:tc>
          <w:tcPr>
            <w:tcW w:w="12229" w:type="dxa"/>
          </w:tcPr>
          <w:p w14:paraId="07CCE141" w14:textId="77777777" w:rsidR="00021C04" w:rsidRDefault="00D76AB2" w:rsidP="00745C53">
            <w:pPr>
              <w:ind w:left="720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7F6140B" wp14:editId="066BA472">
                      <wp:extent cx="6823712" cy="8676005"/>
                      <wp:effectExtent l="0" t="0" r="0" b="0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3712" cy="8676005"/>
                                <a:chOff x="112428" y="2300566"/>
                                <a:chExt cx="6823712" cy="8676005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8" y="3725506"/>
                                  <a:ext cx="4120738" cy="72510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>
                                    <a:alpha val="61961"/>
                                  </a:srgbClr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A905C1A" w14:textId="77777777" w:rsidR="00A243E4" w:rsidRDefault="00A243E4" w:rsidP="00A243E4">
                                    <w:pPr>
                                      <w:pStyle w:val="Heading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</w:p>
                                  <w:p w14:paraId="3F2A39DC" w14:textId="77777777" w:rsidR="00A243E4" w:rsidRPr="00A71D0F" w:rsidRDefault="00846308" w:rsidP="00A71D0F">
                                    <w:pPr>
                                      <w:pStyle w:val="Heading2"/>
                                      <w:spacing w:line="480" w:lineRule="auto"/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    </w:t>
                                    </w:r>
                                    <w:r>
                                      <w:rPr>
                                        <w:color w:val="FFFFFF" w:themeColor="background1"/>
                                      </w:rPr>
                                      <w:tab/>
                                    </w:r>
                                    <w:r w:rsidR="00A243E4" w:rsidRPr="00050183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  <w:t>Made by:</w:t>
                                    </w:r>
                                  </w:p>
                                  <w:p w14:paraId="51FA7800" w14:textId="77777777" w:rsidR="00846308" w:rsidRPr="00050183" w:rsidRDefault="00A243E4" w:rsidP="00050183">
                                    <w:pPr>
                                      <w:pStyle w:val="Heading2"/>
                                      <w:spacing w:line="360" w:lineRule="auto"/>
                                      <w:ind w:left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</w:pPr>
                                    <w:proofErr w:type="spellStart"/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Alexandr</w:t>
                                    </w:r>
                                    <w:proofErr w:type="spellEnd"/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 Pasko </w:t>
                                    </w:r>
                                  </w:p>
                                  <w:p w14:paraId="10DA71FE" w14:textId="77777777" w:rsidR="00846308" w:rsidRPr="00050183" w:rsidRDefault="00A243E4" w:rsidP="00050183">
                                    <w:pPr>
                                      <w:pStyle w:val="Heading2"/>
                                      <w:spacing w:line="360" w:lineRule="auto"/>
                                      <w:ind w:left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Leading Web Developer</w:t>
                                    </w:r>
                                  </w:p>
                                  <w:p w14:paraId="2753D685" w14:textId="77777777" w:rsidR="00846308" w:rsidRPr="00050183" w:rsidRDefault="00A243E4" w:rsidP="00050183">
                                    <w:pPr>
                                      <w:pStyle w:val="Heading2"/>
                                      <w:spacing w:line="360" w:lineRule="auto"/>
                                      <w:ind w:left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“Eldorado”</w:t>
                                    </w:r>
                                    <w:r w:rsidR="00846308"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 Inc.</w:t>
                                    </w:r>
                                  </w:p>
                                  <w:p w14:paraId="56597D76" w14:textId="77777777" w:rsidR="00846308" w:rsidRPr="00050183" w:rsidRDefault="00846308" w:rsidP="00050183">
                                    <w:pPr>
                                      <w:pStyle w:val="Heading2"/>
                                      <w:spacing w:line="360" w:lineRule="auto"/>
                                      <w:ind w:left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409-690 </w:t>
                                    </w:r>
                                    <w:proofErr w:type="spellStart"/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Kenaston</w:t>
                                    </w:r>
                                    <w:proofErr w:type="spellEnd"/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 Blvd.</w:t>
                                    </w:r>
                                  </w:p>
                                  <w:p w14:paraId="422F0D35" w14:textId="77777777" w:rsidR="00846308" w:rsidRPr="00050183" w:rsidRDefault="00846308" w:rsidP="00050183">
                                    <w:pPr>
                                      <w:spacing w:line="240" w:lineRule="auto"/>
                                      <w:ind w:firstLine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Winnipeg, MB R3N1Z3</w:t>
                                    </w:r>
                                  </w:p>
                                  <w:p w14:paraId="221A6EF7" w14:textId="77777777" w:rsidR="00846308" w:rsidRPr="00050183" w:rsidRDefault="00846308" w:rsidP="00050183">
                                    <w:pPr>
                                      <w:spacing w:line="240" w:lineRule="auto"/>
                                      <w:ind w:firstLine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(204)509-9840</w:t>
                                    </w:r>
                                  </w:p>
                                  <w:p w14:paraId="6B1FC2DC" w14:textId="77777777" w:rsidR="00D76AB2" w:rsidRPr="00050183" w:rsidRDefault="00A243E4" w:rsidP="00050183">
                                    <w:pPr>
                                      <w:spacing w:line="240" w:lineRule="auto"/>
                                      <w:ind w:firstLine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pasko-a52@webmail.uwinnipeg.ca</w:t>
                                    </w:r>
                                  </w:p>
                                  <w:p w14:paraId="3C83568D" w14:textId="77777777" w:rsidR="00846308" w:rsidRDefault="00846308" w:rsidP="00846308">
                                    <w:pPr>
                                      <w:spacing w:line="240" w:lineRule="auto"/>
                                      <w:ind w:firstLine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28"/>
                                        <w:szCs w:val="28"/>
                                      </w:rPr>
                                    </w:pPr>
                                  </w:p>
                                  <w:p w14:paraId="159C36F7" w14:textId="77777777" w:rsidR="00050183" w:rsidRPr="00050183" w:rsidRDefault="00846308" w:rsidP="00A71D0F">
                                    <w:pPr>
                                      <w:spacing w:line="276" w:lineRule="auto"/>
                                      <w:ind w:firstLine="720"/>
                                      <w:rPr>
                                        <w:rFonts w:asciiTheme="majorHAnsi" w:hAnsiTheme="majorHAnsi" w:cs="Times New Roman"/>
                                        <w:b/>
                                        <w:bCs/>
                                        <w:sz w:val="40"/>
                                        <w:szCs w:val="40"/>
                                      </w:rPr>
                                    </w:pPr>
                                    <w:r w:rsidRPr="00050183">
                                      <w:rPr>
                                        <w:rFonts w:asciiTheme="majorHAnsi" w:hAnsiTheme="majorHAnsi" w:cs="Times New Roman"/>
                                        <w:b/>
                                        <w:bCs/>
                                        <w:sz w:val="40"/>
                                        <w:szCs w:val="40"/>
                                      </w:rPr>
                                      <w:t>Submitted to:</w:t>
                                    </w:r>
                                  </w:p>
                                  <w:p w14:paraId="24F5701C" w14:textId="030B0ACB" w:rsidR="00846308" w:rsidRPr="00050183" w:rsidRDefault="002F40CE" w:rsidP="002F40CE">
                                    <w:pPr>
                                      <w:spacing w:line="276" w:lineRule="auto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28"/>
                                        <w:szCs w:val="28"/>
                                      </w:rPr>
                                      <w:tab/>
                                      <w:t>Steve George</w:t>
                                    </w:r>
                                  </w:p>
                                  <w:p w14:paraId="76DA957F" w14:textId="77777777" w:rsidR="00846308" w:rsidRPr="00050183" w:rsidRDefault="00846308" w:rsidP="00050183">
                                    <w:pPr>
                                      <w:spacing w:line="276" w:lineRule="auto"/>
                                      <w:ind w:firstLine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Executive Manager,</w:t>
                                    </w:r>
                                  </w:p>
                                  <w:p w14:paraId="3AA6133C" w14:textId="77777777" w:rsidR="00846308" w:rsidRPr="00050183" w:rsidRDefault="00846308" w:rsidP="00050183">
                                    <w:pPr>
                                      <w:spacing w:line="276" w:lineRule="auto"/>
                                      <w:ind w:firstLine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“Winnipeg Luxury Cars”</w:t>
                                    </w:r>
                                  </w:p>
                                  <w:p w14:paraId="103CC66F" w14:textId="77777777" w:rsidR="00846308" w:rsidRPr="00050183" w:rsidRDefault="00846308" w:rsidP="00050183">
                                    <w:pPr>
                                      <w:spacing w:line="276" w:lineRule="auto"/>
                                      <w:ind w:firstLine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460 Portage Ave.</w:t>
                                    </w:r>
                                  </w:p>
                                  <w:p w14:paraId="06953771" w14:textId="77777777" w:rsidR="00846308" w:rsidRPr="00050183" w:rsidRDefault="00846308" w:rsidP="00050183">
                                    <w:pPr>
                                      <w:spacing w:line="276" w:lineRule="auto"/>
                                      <w:ind w:firstLine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Winnipeg, MB R3C OE8</w:t>
                                    </w:r>
                                  </w:p>
                                  <w:p w14:paraId="257C967C" w14:textId="77777777" w:rsidR="00846308" w:rsidRPr="00050183" w:rsidRDefault="00846308" w:rsidP="00050183">
                                    <w:pPr>
                                      <w:spacing w:line="276" w:lineRule="auto"/>
                                      <w:ind w:firstLine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(204)982-6633</w:t>
                                    </w:r>
                                  </w:p>
                                  <w:p w14:paraId="37A5E1DF" w14:textId="6BBD1A50" w:rsidR="00846308" w:rsidRPr="00846308" w:rsidRDefault="00846308" w:rsidP="00050183">
                                    <w:pPr>
                                      <w:spacing w:line="276" w:lineRule="auto"/>
                                      <w:ind w:firstLine="720"/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28"/>
                                        <w:szCs w:val="28"/>
                                      </w:rPr>
                                    </w:pPr>
                                    <w:r w:rsidRPr="00050183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edu@</w:t>
                                    </w:r>
                                    <w:r w:rsidR="002F40CE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pagerange</w:t>
                                    </w:r>
                                    <w:r w:rsidRPr="00846308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28"/>
                                        <w:szCs w:val="28"/>
                                      </w:rPr>
                                      <w:t>.com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848010" y="2300566"/>
                                  <a:ext cx="4088130" cy="3863443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0ED542D" w14:textId="77777777" w:rsidR="00D76AB2" w:rsidRPr="000B4502" w:rsidRDefault="00A243E4" w:rsidP="00A243E4">
                                    <w:pPr>
                                      <w:pStyle w:val="Title"/>
                                      <w:ind w:left="0"/>
                                      <w:jc w:val="center"/>
                                    </w:pPr>
                                    <w:r>
                                      <w:t>Proposal:</w:t>
                                    </w:r>
                                  </w:p>
                                  <w:p w14:paraId="0BC32661" w14:textId="77777777" w:rsidR="00A243E4" w:rsidRDefault="00A243E4" w:rsidP="00A243E4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58A41D85" w14:textId="77777777" w:rsidR="00D76AB2" w:rsidRPr="00745C53" w:rsidRDefault="00A243E4" w:rsidP="00A243E4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A243E4">
                                      <w:rPr>
                                        <w:color w:val="595959" w:themeColor="text1" w:themeTint="A6"/>
                                      </w:rPr>
                                      <w:t>Winnipeg Luxury Cars Website Development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F6140B" id="Group 9" o:spid="_x0000_s1026" alt="Title and text&#10;" style="width:537.3pt;height:683.15pt;mso-position-horizontal-relative:char;mso-position-vertical-relative:line" coordorigin="1124,23005" coordsize="68237,86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37255;width:41207;height:72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" fillcolor="black" stroked="f" strokeweight=".5pt">
                        <v:fill opacity="40606f"/>
                        <v:textbox>
                          <w:txbxContent>
                            <w:p w14:paraId="6A905C1A" w14:textId="77777777" w:rsidR="00A243E4" w:rsidRDefault="00A243E4" w:rsidP="00A243E4">
                              <w:pPr>
                                <w:pStyle w:val="Heading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</w:p>
                            <w:p w14:paraId="3F2A39DC" w14:textId="77777777" w:rsidR="00A243E4" w:rsidRPr="00A71D0F" w:rsidRDefault="00846308" w:rsidP="00A71D0F">
                              <w:pPr>
                                <w:pStyle w:val="Heading2"/>
                                <w:spacing w:line="480" w:lineRule="auto"/>
                                <w:rPr>
                                  <w:b/>
                                  <w:bCs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    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ab/>
                              </w:r>
                              <w:r w:rsidR="00A243E4" w:rsidRPr="00050183">
                                <w:rPr>
                                  <w:b/>
                                  <w:bCs/>
                                  <w:color w:val="FFFFFF" w:themeColor="background1"/>
                                  <w:sz w:val="40"/>
                                  <w:szCs w:val="40"/>
                                </w:rPr>
                                <w:t>Made by:</w:t>
                              </w:r>
                            </w:p>
                            <w:p w14:paraId="51FA7800" w14:textId="77777777" w:rsidR="00846308" w:rsidRPr="00050183" w:rsidRDefault="00A243E4" w:rsidP="00050183">
                              <w:pPr>
                                <w:pStyle w:val="Heading2"/>
                                <w:spacing w:line="360" w:lineRule="auto"/>
                                <w:ind w:left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proofErr w:type="spellStart"/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>Alexandr</w:t>
                              </w:r>
                              <w:proofErr w:type="spellEnd"/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 Pasko </w:t>
                              </w:r>
                            </w:p>
                            <w:p w14:paraId="10DA71FE" w14:textId="77777777" w:rsidR="00846308" w:rsidRPr="00050183" w:rsidRDefault="00A243E4" w:rsidP="00050183">
                              <w:pPr>
                                <w:pStyle w:val="Heading2"/>
                                <w:spacing w:line="360" w:lineRule="auto"/>
                                <w:ind w:left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>Leading Web Developer</w:t>
                              </w:r>
                            </w:p>
                            <w:p w14:paraId="2753D685" w14:textId="77777777" w:rsidR="00846308" w:rsidRPr="00050183" w:rsidRDefault="00A243E4" w:rsidP="00050183">
                              <w:pPr>
                                <w:pStyle w:val="Heading2"/>
                                <w:spacing w:line="360" w:lineRule="auto"/>
                                <w:ind w:left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>“Eldorado”</w:t>
                              </w:r>
                              <w:r w:rsidR="00846308"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 Inc.</w:t>
                              </w:r>
                            </w:p>
                            <w:p w14:paraId="56597D76" w14:textId="77777777" w:rsidR="00846308" w:rsidRPr="00050183" w:rsidRDefault="00846308" w:rsidP="00050183">
                              <w:pPr>
                                <w:pStyle w:val="Heading2"/>
                                <w:spacing w:line="360" w:lineRule="auto"/>
                                <w:ind w:left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409-690 </w:t>
                              </w:r>
                              <w:proofErr w:type="spellStart"/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>Kenaston</w:t>
                              </w:r>
                              <w:proofErr w:type="spellEnd"/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 Blvd.</w:t>
                              </w:r>
                            </w:p>
                            <w:p w14:paraId="422F0D35" w14:textId="77777777" w:rsidR="00846308" w:rsidRPr="00050183" w:rsidRDefault="00846308" w:rsidP="00050183">
                              <w:pPr>
                                <w:spacing w:line="240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>Winnipeg, MB R3N1Z3</w:t>
                              </w:r>
                            </w:p>
                            <w:p w14:paraId="221A6EF7" w14:textId="77777777" w:rsidR="00846308" w:rsidRPr="00050183" w:rsidRDefault="00846308" w:rsidP="00050183">
                              <w:pPr>
                                <w:spacing w:line="240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>(204)509-9840</w:t>
                              </w:r>
                            </w:p>
                            <w:p w14:paraId="6B1FC2DC" w14:textId="77777777" w:rsidR="00D76AB2" w:rsidRPr="00050183" w:rsidRDefault="00A243E4" w:rsidP="00050183">
                              <w:pPr>
                                <w:spacing w:line="240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  <w:t>pasko-a52@webmail.uwinnipeg.ca</w:t>
                              </w:r>
                            </w:p>
                            <w:p w14:paraId="3C83568D" w14:textId="77777777" w:rsidR="00846308" w:rsidRDefault="00846308" w:rsidP="00846308">
                              <w:pPr>
                                <w:spacing w:line="240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</w:p>
                            <w:p w14:paraId="159C36F7" w14:textId="77777777" w:rsidR="00050183" w:rsidRPr="00050183" w:rsidRDefault="00846308" w:rsidP="00A71D0F">
                              <w:pPr>
                                <w:spacing w:line="276" w:lineRule="auto"/>
                                <w:ind w:firstLine="720"/>
                                <w:rPr>
                                  <w:rFonts w:asciiTheme="majorHAnsi" w:hAnsiTheme="majorHAnsi" w:cs="Times New Roman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050183">
                                <w:rPr>
                                  <w:rFonts w:asciiTheme="majorHAnsi" w:hAnsiTheme="majorHAnsi" w:cs="Times New Roman"/>
                                  <w:b/>
                                  <w:bCs/>
                                  <w:sz w:val="40"/>
                                  <w:szCs w:val="40"/>
                                </w:rPr>
                                <w:t>Submitted to:</w:t>
                              </w:r>
                            </w:p>
                            <w:p w14:paraId="24F5701C" w14:textId="030B0ACB" w:rsidR="00846308" w:rsidRPr="00050183" w:rsidRDefault="002F40CE" w:rsidP="002F40CE">
                              <w:pPr>
                                <w:spacing w:line="276" w:lineRule="auto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ab/>
                                <w:t>Steve George</w:t>
                              </w:r>
                            </w:p>
                            <w:p w14:paraId="76DA957F" w14:textId="77777777" w:rsidR="00846308" w:rsidRPr="00050183" w:rsidRDefault="00846308" w:rsidP="00050183">
                              <w:pPr>
                                <w:spacing w:line="276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  <w:t>Executive Manager,</w:t>
                              </w:r>
                            </w:p>
                            <w:p w14:paraId="3AA6133C" w14:textId="77777777" w:rsidR="00846308" w:rsidRPr="00050183" w:rsidRDefault="00846308" w:rsidP="00050183">
                              <w:pPr>
                                <w:spacing w:line="276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  <w:t>“Winnipeg Luxury Cars”</w:t>
                              </w:r>
                            </w:p>
                            <w:p w14:paraId="103CC66F" w14:textId="77777777" w:rsidR="00846308" w:rsidRPr="00050183" w:rsidRDefault="00846308" w:rsidP="00050183">
                              <w:pPr>
                                <w:spacing w:line="276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  <w:t>460 Portage Ave.</w:t>
                              </w:r>
                            </w:p>
                            <w:p w14:paraId="06953771" w14:textId="77777777" w:rsidR="00846308" w:rsidRPr="00050183" w:rsidRDefault="00846308" w:rsidP="00050183">
                              <w:pPr>
                                <w:spacing w:line="276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  <w:t>Winnipeg, MB R3C OE8</w:t>
                              </w:r>
                            </w:p>
                            <w:p w14:paraId="257C967C" w14:textId="77777777" w:rsidR="00846308" w:rsidRPr="00050183" w:rsidRDefault="00846308" w:rsidP="00050183">
                              <w:pPr>
                                <w:spacing w:line="276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  <w:t>(204)982-6633</w:t>
                              </w:r>
                            </w:p>
                            <w:p w14:paraId="37A5E1DF" w14:textId="6BBD1A50" w:rsidR="00846308" w:rsidRPr="00846308" w:rsidRDefault="00846308" w:rsidP="00050183">
                              <w:pPr>
                                <w:spacing w:line="276" w:lineRule="auto"/>
                                <w:ind w:firstLine="720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05018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  <w:t>edu@</w:t>
                              </w:r>
                              <w:r w:rsidR="002F40C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  <w:t>pagerange</w:t>
                              </w:r>
                              <w:r w:rsidRPr="00846308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.com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8480;top:23005;width:40881;height:38635;visibility:visible;mso-wrap-style:square;v-text-anchor:top" coordsize="4088130,38634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" adj="-11796480,,5400" path="m,1931722c,864861,915159,,2044065,l4088130,r,1931722c4088130,2998583,3172971,3863444,2044065,3863444,915159,3863444,,2998583,,1931722xe" fillcolor="#ffc000 [3207]" stroked="f" strokeweight=".5pt">
                        <v:stroke joinstyle="miter"/>
                        <v:formulas/>
                        <v:path arrowok="t" o:connecttype="custom" o:connectlocs="0,1931722;2044065,0;4088130,0;4088130,1931722;2044065,3863444;0,1931722" o:connectangles="0,0,0,0,0,0" textboxrect="0,0,4088130,3863443"/>
                        <v:textbox>
                          <w:txbxContent>
                            <w:p w14:paraId="60ED542D" w14:textId="77777777" w:rsidR="00D76AB2" w:rsidRPr="000B4502" w:rsidRDefault="00A243E4" w:rsidP="00A243E4">
                              <w:pPr>
                                <w:pStyle w:val="Title"/>
                                <w:ind w:left="0"/>
                                <w:jc w:val="center"/>
                              </w:pPr>
                              <w:r>
                                <w:t>Proposal:</w:t>
                              </w:r>
                            </w:p>
                            <w:p w14:paraId="0BC32661" w14:textId="77777777" w:rsidR="00A243E4" w:rsidRDefault="00A243E4" w:rsidP="00A243E4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58A41D85" w14:textId="77777777" w:rsidR="00D76AB2" w:rsidRPr="00745C53" w:rsidRDefault="00A243E4" w:rsidP="00A243E4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A243E4">
                                <w:rPr>
                                  <w:color w:val="595959" w:themeColor="text1" w:themeTint="A6"/>
                                </w:rPr>
                                <w:t>Winnipeg Luxury Cars Website Development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14:paraId="7FF919BB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0550988D" w14:textId="77777777"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14:paraId="125D2A33" w14:textId="77777777" w:rsidR="00392FA9" w:rsidRDefault="00392FA9"/>
    <w:sectPr w:rsidR="00392FA9" w:rsidSect="00021C04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3E4"/>
    <w:rsid w:val="00021C04"/>
    <w:rsid w:val="00050183"/>
    <w:rsid w:val="000B4502"/>
    <w:rsid w:val="00104080"/>
    <w:rsid w:val="002F40CE"/>
    <w:rsid w:val="00392FA9"/>
    <w:rsid w:val="00515218"/>
    <w:rsid w:val="00714AA5"/>
    <w:rsid w:val="00745C53"/>
    <w:rsid w:val="0083600B"/>
    <w:rsid w:val="00846308"/>
    <w:rsid w:val="00A1111B"/>
    <w:rsid w:val="00A243E4"/>
    <w:rsid w:val="00A71D0F"/>
    <w:rsid w:val="00BB13BB"/>
    <w:rsid w:val="00D76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3D8B8"/>
  <w15:chartTrackingRefBased/>
  <w15:docId w15:val="{02A7B53E-3AAA-46B4-8ED3-DDA3D16E9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4080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NoSpacing">
    <w:name w:val="No Spacing"/>
    <w:uiPriority w:val="1"/>
    <w:qFormat/>
    <w:rsid w:val="000B450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463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63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eks\AppData\Local\Packages\Microsoft.Office.Desktop_8wekyb3d8bbwe\LocalCache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theme).dotx</Template>
  <TotalTime>0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</dc:creator>
  <cp:keywords/>
  <dc:description/>
  <cp:lastModifiedBy>Aleksandr Pasko</cp:lastModifiedBy>
  <cp:revision>3</cp:revision>
  <dcterms:created xsi:type="dcterms:W3CDTF">2019-12-12T17:55:00Z</dcterms:created>
  <dcterms:modified xsi:type="dcterms:W3CDTF">2020-05-27T17:00:00Z</dcterms:modified>
</cp:coreProperties>
</file>