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4111"/>
        <w:gridCol w:w="3402"/>
        <w:gridCol w:w="3104"/>
      </w:tblGrid>
      <w:tr w:rsidR="00A340F2" w14:paraId="4AFAF9C2" w14:textId="77777777" w:rsidTr="007067C5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E13F0DB3CC704C7787EAE204D494B8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4111" w:type="dxa"/>
                <w:hideMark/>
              </w:tcPr>
              <w:p w14:paraId="56C840DF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402" w:type="dxa"/>
          </w:tcPr>
          <w:p w14:paraId="5B6D8CF1" w14:textId="77777777" w:rsidR="00A340F2" w:rsidRDefault="00A340F2" w:rsidP="002F5404">
            <w:pPr>
              <w:jc w:val="center"/>
            </w:pPr>
          </w:p>
        </w:tc>
        <w:tc>
          <w:tcPr>
            <w:tcW w:w="3104" w:type="dxa"/>
            <w:hideMark/>
          </w:tcPr>
          <w:p w14:paraId="14C4E2E7" w14:textId="77777777" w:rsidR="00961B8D" w:rsidRDefault="00961B8D" w:rsidP="00961B8D">
            <w:pPr>
              <w:rPr>
                <w:b/>
                <w:bCs/>
                <w:i/>
                <w:iCs/>
                <w:color w:val="0838E8"/>
                <w:sz w:val="40"/>
                <w:szCs w:val="40"/>
                <w:u w:val="dotted"/>
                <w14:textFill>
                  <w14:gradFill>
                    <w14:gsLst>
                      <w14:gs w14:pos="0">
                        <w14:srgbClr w14:val="0838E8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838E8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838E8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 w:rsidRPr="00D02458">
              <w:rPr>
                <w:b/>
                <w:bCs/>
                <w:i/>
                <w:iCs/>
                <w:color w:val="0838E8"/>
                <w:sz w:val="40"/>
                <w:szCs w:val="40"/>
                <w:u w:val="dotted"/>
                <w14:textFill>
                  <w14:gradFill>
                    <w14:gsLst>
                      <w14:gs w14:pos="0">
                        <w14:srgbClr w14:val="0838E8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838E8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838E8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Eldorado</w:t>
            </w:r>
          </w:p>
          <w:p w14:paraId="60417A3A" w14:textId="77777777" w:rsidR="00961B8D" w:rsidRPr="00961B8D" w:rsidRDefault="00961B8D" w:rsidP="00961B8D"/>
        </w:tc>
      </w:tr>
      <w:tr w:rsidR="00A340F2" w14:paraId="40591972" w14:textId="77777777" w:rsidTr="007067C5">
        <w:trPr>
          <w:trHeight w:val="2420"/>
          <w:jc w:val="center"/>
        </w:trPr>
        <w:tc>
          <w:tcPr>
            <w:tcW w:w="4111" w:type="dxa"/>
            <w:hideMark/>
          </w:tcPr>
          <w:p w14:paraId="194C5687" w14:textId="77777777" w:rsidR="00A340F2" w:rsidRPr="00064E3E" w:rsidRDefault="00961B8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DATE:</w:t>
            </w:r>
          </w:p>
          <w:p w14:paraId="20A044B9" w14:textId="68AF09F7" w:rsidR="00A340F2" w:rsidRPr="007067C5" w:rsidRDefault="00961B8D" w:rsidP="002F5404">
            <w:pPr>
              <w:rPr>
                <w:rFonts w:cstheme="minorHAnsi"/>
                <w:sz w:val="28"/>
                <w:szCs w:val="28"/>
              </w:rPr>
            </w:pPr>
            <w:r w:rsidRPr="007067C5">
              <w:rPr>
                <w:rFonts w:cstheme="minorHAnsi"/>
                <w:color w:val="000000" w:themeColor="text1"/>
                <w:sz w:val="28"/>
                <w:szCs w:val="28"/>
              </w:rPr>
              <w:fldChar w:fldCharType="begin"/>
            </w:r>
            <w:r w:rsidRPr="007067C5">
              <w:rPr>
                <w:rFonts w:cstheme="minorHAnsi"/>
                <w:color w:val="000000" w:themeColor="text1"/>
                <w:sz w:val="28"/>
                <w:szCs w:val="28"/>
              </w:rPr>
              <w:instrText xml:space="preserve"> DATE \@ "MMMM d, yyyy" </w:instrText>
            </w:r>
            <w:r w:rsidRPr="007067C5">
              <w:rPr>
                <w:rFonts w:cstheme="minorHAnsi"/>
                <w:color w:val="000000" w:themeColor="text1"/>
                <w:sz w:val="28"/>
                <w:szCs w:val="28"/>
              </w:rPr>
              <w:fldChar w:fldCharType="separate"/>
            </w:r>
            <w:r w:rsidR="008E289A">
              <w:rPr>
                <w:rFonts w:cstheme="minorHAnsi"/>
                <w:color w:val="000000" w:themeColor="text1"/>
                <w:sz w:val="28"/>
                <w:szCs w:val="28"/>
              </w:rPr>
              <w:t>May 1</w:t>
            </w:r>
            <w:r w:rsidR="008E289A">
              <w:rPr>
                <w:rFonts w:cstheme="minorHAnsi"/>
                <w:noProof/>
                <w:color w:val="000000" w:themeColor="text1"/>
                <w:sz w:val="28"/>
                <w:szCs w:val="28"/>
              </w:rPr>
              <w:t>, 2020</w:t>
            </w:r>
            <w:r w:rsidRPr="007067C5">
              <w:rPr>
                <w:rFonts w:cstheme="minorHAnsi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3402" w:type="dxa"/>
            <w:hideMark/>
          </w:tcPr>
          <w:p w14:paraId="3F793237" w14:textId="77777777" w:rsidR="00A340F2" w:rsidRPr="00064E3E" w:rsidRDefault="00961B8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INVOICE:</w:t>
            </w:r>
          </w:p>
          <w:p w14:paraId="27884CFC" w14:textId="77777777" w:rsidR="00A340F2" w:rsidRPr="007067C5" w:rsidRDefault="00961B8D" w:rsidP="002F540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067C5">
              <w:rPr>
                <w:rFonts w:cstheme="minorHAnsi"/>
                <w:color w:val="000000" w:themeColor="text1"/>
                <w:sz w:val="28"/>
                <w:szCs w:val="28"/>
              </w:rPr>
              <w:t>#4883212</w:t>
            </w:r>
          </w:p>
        </w:tc>
        <w:tc>
          <w:tcPr>
            <w:tcW w:w="3104" w:type="dxa"/>
            <w:hideMark/>
          </w:tcPr>
          <w:p w14:paraId="32FE33B1" w14:textId="77777777" w:rsidR="00A340F2" w:rsidRPr="00B63088" w:rsidRDefault="00B6308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B63088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FROM:</w:t>
            </w:r>
          </w:p>
          <w:p w14:paraId="5D11E677" w14:textId="77777777" w:rsidR="00A340F2" w:rsidRDefault="00961B8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Eldorado Inc</w:t>
            </w:r>
            <w:r w:rsidR="00B63088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12C342EB" w14:textId="77777777" w:rsidR="00B63088" w:rsidRPr="00064E3E" w:rsidRDefault="00B63088" w:rsidP="00B63088">
            <w:pPr>
              <w:ind w:left="-242" w:firstLine="242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409-690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Kenaston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Blvd.</w:t>
            </w:r>
          </w:p>
          <w:p w14:paraId="67EAE31F" w14:textId="77777777" w:rsidR="00CF2287" w:rsidRPr="00064E3E" w:rsidRDefault="00B6308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Winnipeg, MB R3N 1Z3</w:t>
            </w:r>
          </w:p>
          <w:p w14:paraId="39180D7B" w14:textId="77777777" w:rsidR="00A340F2" w:rsidRPr="00064E3E" w:rsidRDefault="00B6308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(204)509-9840</w:t>
            </w:r>
          </w:p>
          <w:p w14:paraId="6AC9ECC4" w14:textId="77777777" w:rsidR="00A340F2" w:rsidRPr="00064E3E" w:rsidRDefault="005D414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r w:rsidR="00B63088">
              <w:rPr>
                <w:rFonts w:cstheme="minorHAnsi"/>
                <w:color w:val="000000" w:themeColor="text1"/>
                <w:sz w:val="24"/>
                <w:szCs w:val="24"/>
              </w:rPr>
              <w:t>asko2050@gmail.com</w:t>
            </w:r>
          </w:p>
          <w:p w14:paraId="5F8D072C" w14:textId="77777777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67FB2D4F" w14:textId="77777777" w:rsidTr="007067C5">
        <w:trPr>
          <w:trHeight w:val="2215"/>
          <w:jc w:val="center"/>
        </w:trPr>
        <w:tc>
          <w:tcPr>
            <w:tcW w:w="4111" w:type="dxa"/>
            <w:hideMark/>
          </w:tcPr>
          <w:p w14:paraId="35320AEC" w14:textId="77777777" w:rsidR="00A340F2" w:rsidRPr="00B63088" w:rsidRDefault="00B6308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B63088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TO:</w:t>
            </w:r>
          </w:p>
          <w:p w14:paraId="5BD9D7C6" w14:textId="77777777" w:rsidR="00A340F2" w:rsidRPr="00064E3E" w:rsidRDefault="00B6308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Luxury Cars</w:t>
            </w:r>
          </w:p>
          <w:p w14:paraId="4F37B12D" w14:textId="77777777" w:rsidR="00A340F2" w:rsidRDefault="00B6308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460 Portage Ave.</w:t>
            </w:r>
          </w:p>
          <w:p w14:paraId="2694FAEB" w14:textId="77777777" w:rsidR="00B63088" w:rsidRPr="00064E3E" w:rsidRDefault="00B6308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Winnipeg, MB R3C 0E8</w:t>
            </w:r>
          </w:p>
          <w:p w14:paraId="3C6ACE9B" w14:textId="77777777" w:rsidR="00A340F2" w:rsidRPr="00064E3E" w:rsidRDefault="00B6308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(204)982-6633</w:t>
            </w:r>
          </w:p>
          <w:p w14:paraId="6884E3DA" w14:textId="50BF4F29" w:rsidR="00A340F2" w:rsidRDefault="00B63088" w:rsidP="00B63088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edu@</w:t>
            </w:r>
            <w:r w:rsidR="006F1FA3">
              <w:rPr>
                <w:rFonts w:cstheme="minorHAnsi"/>
                <w:color w:val="000000" w:themeColor="text1"/>
                <w:sz w:val="24"/>
                <w:szCs w:val="24"/>
              </w:rPr>
              <w:t>pagerange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.com</w:t>
            </w:r>
          </w:p>
        </w:tc>
        <w:tc>
          <w:tcPr>
            <w:tcW w:w="3402" w:type="dxa"/>
          </w:tcPr>
          <w:p w14:paraId="4D261057" w14:textId="77777777" w:rsidR="00A340F2" w:rsidRDefault="00A340F2" w:rsidP="002F5404">
            <w:pPr>
              <w:jc w:val="center"/>
            </w:pPr>
          </w:p>
        </w:tc>
        <w:tc>
          <w:tcPr>
            <w:tcW w:w="3104" w:type="dxa"/>
          </w:tcPr>
          <w:p w14:paraId="484DB3E5" w14:textId="77777777" w:rsidR="00A340F2" w:rsidRDefault="00A340F2" w:rsidP="002F5404">
            <w:pPr>
              <w:jc w:val="center"/>
            </w:pPr>
          </w:p>
        </w:tc>
      </w:tr>
    </w:tbl>
    <w:p w14:paraId="2A0616BA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405"/>
        <w:gridCol w:w="3260"/>
        <w:gridCol w:w="2410"/>
        <w:gridCol w:w="2433"/>
      </w:tblGrid>
      <w:tr w:rsidR="00A340F2" w14:paraId="000E2160" w14:textId="77777777" w:rsidTr="005D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405" w:type="dxa"/>
            <w:shd w:val="clear" w:color="auto" w:fill="auto"/>
            <w:hideMark/>
          </w:tcPr>
          <w:p w14:paraId="46A2AE0B" w14:textId="77777777" w:rsidR="00A340F2" w:rsidRPr="005D414B" w:rsidRDefault="005D414B" w:rsidP="005D414B">
            <w:pPr>
              <w:pStyle w:val="Style1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5D414B">
              <w:rPr>
                <w:sz w:val="22"/>
                <w:szCs w:val="22"/>
              </w:rPr>
              <w:t>alexandr Pasko</w:t>
            </w:r>
          </w:p>
        </w:tc>
        <w:tc>
          <w:tcPr>
            <w:tcW w:w="3260" w:type="dxa"/>
            <w:shd w:val="clear" w:color="auto" w:fill="auto"/>
            <w:hideMark/>
          </w:tcPr>
          <w:p w14:paraId="69FBB8FB" w14:textId="77777777" w:rsidR="00A340F2" w:rsidRPr="005D414B" w:rsidRDefault="005D414B" w:rsidP="005D414B">
            <w:pPr>
              <w:pStyle w:val="Style1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5D414B">
              <w:rPr>
                <w:sz w:val="22"/>
                <w:szCs w:val="22"/>
              </w:rPr>
              <w:t>Website development</w:t>
            </w:r>
          </w:p>
        </w:tc>
        <w:tc>
          <w:tcPr>
            <w:tcW w:w="2410" w:type="dxa"/>
            <w:shd w:val="clear" w:color="auto" w:fill="auto"/>
            <w:hideMark/>
          </w:tcPr>
          <w:p w14:paraId="78F45EFB" w14:textId="77777777" w:rsidR="00A340F2" w:rsidRPr="005D414B" w:rsidRDefault="005D414B" w:rsidP="005D414B">
            <w:pPr>
              <w:pStyle w:val="Style1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 payment</w:t>
            </w:r>
          </w:p>
        </w:tc>
        <w:tc>
          <w:tcPr>
            <w:tcW w:w="2433" w:type="dxa"/>
            <w:shd w:val="clear" w:color="auto" w:fill="auto"/>
            <w:hideMark/>
          </w:tcPr>
          <w:p w14:paraId="51ECAF4E" w14:textId="41C4833F" w:rsidR="00A340F2" w:rsidRPr="005D414B" w:rsidRDefault="008E289A" w:rsidP="005D414B">
            <w:pPr>
              <w:pStyle w:val="Style1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5</w:t>
            </w:r>
            <w:r w:rsidR="005D414B">
              <w:rPr>
                <w:sz w:val="22"/>
                <w:szCs w:val="22"/>
              </w:rPr>
              <w:t>, 20</w:t>
            </w:r>
            <w:r>
              <w:rPr>
                <w:sz w:val="22"/>
                <w:szCs w:val="22"/>
              </w:rPr>
              <w:t>20</w:t>
            </w:r>
          </w:p>
        </w:tc>
      </w:tr>
      <w:tr w:rsidR="00A340F2" w14:paraId="45DDEE87" w14:textId="77777777" w:rsidTr="005D414B">
        <w:trPr>
          <w:trHeight w:hRule="exact" w:val="403"/>
        </w:trPr>
        <w:tc>
          <w:tcPr>
            <w:tcW w:w="2405" w:type="dxa"/>
          </w:tcPr>
          <w:p w14:paraId="392311C7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3260" w:type="dxa"/>
          </w:tcPr>
          <w:p w14:paraId="116DD816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410" w:type="dxa"/>
            <w:hideMark/>
          </w:tcPr>
          <w:p w14:paraId="3E078E79" w14:textId="77777777" w:rsidR="00A340F2" w:rsidRPr="00064E3E" w:rsidRDefault="00A340F2" w:rsidP="002F5404">
            <w:pPr>
              <w:rPr>
                <w:rFonts w:cstheme="minorHAnsi"/>
              </w:rPr>
            </w:pPr>
          </w:p>
        </w:tc>
        <w:tc>
          <w:tcPr>
            <w:tcW w:w="2433" w:type="dxa"/>
          </w:tcPr>
          <w:p w14:paraId="42F18090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6E147F31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0C425B3C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236065F3" w14:textId="77777777" w:rsidR="00A340F2" w:rsidRDefault="00BD45F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9A875E52165E44A786DA1BA1B006AB03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BE30AC930EAF4342BE65F9D8C488AD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4433EB8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555D256E47D34A509E426E70CAC5F1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16DF622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DF4282DBF5AC43D79F0D448AFA73B1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12C4356D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68B2CEF5" w14:textId="77777777" w:rsidR="000E7C40" w:rsidRDefault="000E7C40"/>
    <w:p w14:paraId="2EBA75C1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09C1CD5C" w14:textId="77777777" w:rsidTr="002B06E9">
        <w:trPr>
          <w:trHeight w:hRule="exact" w:val="490"/>
        </w:trPr>
        <w:tc>
          <w:tcPr>
            <w:tcW w:w="2410" w:type="dxa"/>
          </w:tcPr>
          <w:p w14:paraId="42444468" w14:textId="77777777" w:rsidR="00EB63A0" w:rsidRDefault="005D414B" w:rsidP="00EB63A0">
            <w:pPr>
              <w:pStyle w:val="Normalright"/>
            </w:pPr>
            <w:r>
              <w:t>6 hours</w:t>
            </w:r>
          </w:p>
        </w:tc>
        <w:tc>
          <w:tcPr>
            <w:tcW w:w="3616" w:type="dxa"/>
          </w:tcPr>
          <w:p w14:paraId="500114B5" w14:textId="77777777" w:rsidR="00EB63A0" w:rsidRDefault="005D414B" w:rsidP="00EB63A0">
            <w:pPr>
              <w:pStyle w:val="Normalright"/>
            </w:pPr>
            <w:r>
              <w:t>Planning / Exploration</w:t>
            </w:r>
          </w:p>
        </w:tc>
        <w:tc>
          <w:tcPr>
            <w:tcW w:w="2304" w:type="dxa"/>
          </w:tcPr>
          <w:p w14:paraId="5484562B" w14:textId="77777777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F8746647093048E0888A06AAE28072F8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50</w:t>
            </w:r>
          </w:p>
        </w:tc>
        <w:tc>
          <w:tcPr>
            <w:tcW w:w="2195" w:type="dxa"/>
          </w:tcPr>
          <w:p w14:paraId="73EA9778" w14:textId="77777777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DA95B947BDA34EE59C6B2609B067D0E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300</w:t>
            </w:r>
          </w:p>
        </w:tc>
      </w:tr>
      <w:tr w:rsidR="00EB63A0" w14:paraId="6E818905" w14:textId="77777777" w:rsidTr="002B06E9">
        <w:trPr>
          <w:trHeight w:hRule="exact" w:val="490"/>
        </w:trPr>
        <w:tc>
          <w:tcPr>
            <w:tcW w:w="2410" w:type="dxa"/>
          </w:tcPr>
          <w:p w14:paraId="6AEFF226" w14:textId="77777777" w:rsidR="00EB63A0" w:rsidRDefault="005D414B" w:rsidP="00EB63A0">
            <w:pPr>
              <w:pStyle w:val="Normalright"/>
            </w:pPr>
            <w:r>
              <w:t>18 hours</w:t>
            </w:r>
          </w:p>
        </w:tc>
        <w:tc>
          <w:tcPr>
            <w:tcW w:w="3616" w:type="dxa"/>
          </w:tcPr>
          <w:p w14:paraId="122990B2" w14:textId="77777777" w:rsidR="00EB63A0" w:rsidRDefault="005D414B" w:rsidP="00EB63A0">
            <w:pPr>
              <w:pStyle w:val="Normalright"/>
            </w:pPr>
            <w:r>
              <w:t>Design / Content</w:t>
            </w:r>
          </w:p>
        </w:tc>
        <w:tc>
          <w:tcPr>
            <w:tcW w:w="2304" w:type="dxa"/>
          </w:tcPr>
          <w:p w14:paraId="5FA0BDED" w14:textId="77777777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E69BF58E3ADC4A7490D6E63D934482DD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50</w:t>
            </w:r>
          </w:p>
        </w:tc>
        <w:tc>
          <w:tcPr>
            <w:tcW w:w="2195" w:type="dxa"/>
          </w:tcPr>
          <w:p w14:paraId="34A30EF4" w14:textId="77777777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8937F1D5B1CD4FE4A8C459005CC5DCE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900</w:t>
            </w:r>
          </w:p>
        </w:tc>
      </w:tr>
      <w:tr w:rsidR="00EB63A0" w14:paraId="0004701B" w14:textId="77777777" w:rsidTr="002B06E9">
        <w:trPr>
          <w:trHeight w:hRule="exact" w:val="490"/>
        </w:trPr>
        <w:tc>
          <w:tcPr>
            <w:tcW w:w="2410" w:type="dxa"/>
          </w:tcPr>
          <w:p w14:paraId="7A72719C" w14:textId="1FC6095D" w:rsidR="00EB63A0" w:rsidRDefault="006F1FA3" w:rsidP="00EB63A0">
            <w:pPr>
              <w:pStyle w:val="Normalright"/>
            </w:pPr>
            <w:r>
              <w:t>1</w:t>
            </w:r>
            <w:r w:rsidR="005D414B">
              <w:t>2 hours</w:t>
            </w:r>
          </w:p>
        </w:tc>
        <w:tc>
          <w:tcPr>
            <w:tcW w:w="3616" w:type="dxa"/>
          </w:tcPr>
          <w:p w14:paraId="137D63FD" w14:textId="438BC50D" w:rsidR="00EB63A0" w:rsidRDefault="006F1FA3" w:rsidP="00EB63A0">
            <w:pPr>
              <w:pStyle w:val="Normalright"/>
            </w:pPr>
            <w:r>
              <w:t>HTML</w:t>
            </w:r>
            <w:r w:rsidR="005D414B">
              <w:t xml:space="preserve"> / </w:t>
            </w:r>
            <w:r>
              <w:t>CSS</w:t>
            </w:r>
          </w:p>
        </w:tc>
        <w:tc>
          <w:tcPr>
            <w:tcW w:w="2304" w:type="dxa"/>
          </w:tcPr>
          <w:p w14:paraId="4C718D31" w14:textId="77777777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7AC9A133A5AA43EFBD9583F17906E1C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50</w:t>
            </w:r>
          </w:p>
        </w:tc>
        <w:tc>
          <w:tcPr>
            <w:tcW w:w="2195" w:type="dxa"/>
          </w:tcPr>
          <w:p w14:paraId="3B42780D" w14:textId="26CAD8FD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D698DD22216B4879A61ACC62B6D353D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600</w:t>
            </w:r>
          </w:p>
        </w:tc>
      </w:tr>
      <w:tr w:rsidR="006F1FA3" w14:paraId="3DD64803" w14:textId="77777777" w:rsidTr="002B06E9">
        <w:trPr>
          <w:trHeight w:hRule="exact" w:val="490"/>
        </w:trPr>
        <w:tc>
          <w:tcPr>
            <w:tcW w:w="2410" w:type="dxa"/>
          </w:tcPr>
          <w:p w14:paraId="470107BC" w14:textId="65BAC82A" w:rsidR="006F1FA3" w:rsidRDefault="002B0C76" w:rsidP="00EB63A0">
            <w:pPr>
              <w:pStyle w:val="Normalright"/>
            </w:pPr>
            <w:r>
              <w:softHyphen/>
            </w:r>
            <w:r w:rsidR="006F1FA3">
              <w:t>4 hours</w:t>
            </w:r>
          </w:p>
        </w:tc>
        <w:tc>
          <w:tcPr>
            <w:tcW w:w="3616" w:type="dxa"/>
          </w:tcPr>
          <w:p w14:paraId="0D927EEF" w14:textId="041EC43C" w:rsidR="006F1FA3" w:rsidRDefault="006F1FA3" w:rsidP="00EB63A0">
            <w:pPr>
              <w:pStyle w:val="Normalright"/>
            </w:pPr>
            <w:r>
              <w:t>Database / SQL</w:t>
            </w:r>
          </w:p>
        </w:tc>
        <w:tc>
          <w:tcPr>
            <w:tcW w:w="2304" w:type="dxa"/>
          </w:tcPr>
          <w:p w14:paraId="481C3CD0" w14:textId="5AE48DF5" w:rsidR="006F1FA3" w:rsidRDefault="006F1FA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$50</w:t>
            </w:r>
          </w:p>
        </w:tc>
        <w:tc>
          <w:tcPr>
            <w:tcW w:w="2195" w:type="dxa"/>
          </w:tcPr>
          <w:p w14:paraId="7E55D4EB" w14:textId="606758FB" w:rsidR="006F1FA3" w:rsidRDefault="006F1FA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$200</w:t>
            </w:r>
          </w:p>
        </w:tc>
      </w:tr>
      <w:tr w:rsidR="006F1FA3" w14:paraId="4C826EE3" w14:textId="77777777" w:rsidTr="002B06E9">
        <w:trPr>
          <w:trHeight w:hRule="exact" w:val="490"/>
        </w:trPr>
        <w:tc>
          <w:tcPr>
            <w:tcW w:w="2410" w:type="dxa"/>
          </w:tcPr>
          <w:p w14:paraId="26A2FD89" w14:textId="46C24B2D" w:rsidR="006F1FA3" w:rsidRDefault="006F1FA3" w:rsidP="00EB63A0">
            <w:pPr>
              <w:pStyle w:val="Normalright"/>
            </w:pPr>
            <w:r>
              <w:t>20 hours</w:t>
            </w:r>
          </w:p>
        </w:tc>
        <w:tc>
          <w:tcPr>
            <w:tcW w:w="3616" w:type="dxa"/>
          </w:tcPr>
          <w:p w14:paraId="55E533D5" w14:textId="0038579D" w:rsidR="006F1FA3" w:rsidRDefault="006F1FA3" w:rsidP="00EB63A0">
            <w:pPr>
              <w:pStyle w:val="Normalright"/>
            </w:pPr>
            <w:r>
              <w:t xml:space="preserve">PHP Programing </w:t>
            </w:r>
          </w:p>
        </w:tc>
        <w:tc>
          <w:tcPr>
            <w:tcW w:w="2304" w:type="dxa"/>
          </w:tcPr>
          <w:p w14:paraId="55024972" w14:textId="39ECCE92" w:rsidR="006F1FA3" w:rsidRDefault="006F1FA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$50</w:t>
            </w:r>
          </w:p>
        </w:tc>
        <w:tc>
          <w:tcPr>
            <w:tcW w:w="2195" w:type="dxa"/>
          </w:tcPr>
          <w:p w14:paraId="53C876CD" w14:textId="58473E38" w:rsidR="006F1FA3" w:rsidRDefault="006F1FA3" w:rsidP="00EB63A0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$1000</w:t>
            </w:r>
          </w:p>
        </w:tc>
      </w:tr>
      <w:tr w:rsidR="00EB63A0" w14:paraId="438D93AF" w14:textId="77777777" w:rsidTr="007067C5">
        <w:trPr>
          <w:trHeight w:hRule="exact" w:val="995"/>
        </w:trPr>
        <w:tc>
          <w:tcPr>
            <w:tcW w:w="2410" w:type="dxa"/>
          </w:tcPr>
          <w:p w14:paraId="454D6611" w14:textId="77777777" w:rsidR="00EB63A0" w:rsidRDefault="005D414B" w:rsidP="00EB63A0">
            <w:pPr>
              <w:pStyle w:val="Normalright"/>
            </w:pPr>
            <w:r>
              <w:t>4 hours</w:t>
            </w:r>
          </w:p>
        </w:tc>
        <w:tc>
          <w:tcPr>
            <w:tcW w:w="3616" w:type="dxa"/>
          </w:tcPr>
          <w:p w14:paraId="4551851A" w14:textId="77777777" w:rsidR="00EB63A0" w:rsidRDefault="005D414B" w:rsidP="00EB63A0">
            <w:pPr>
              <w:pStyle w:val="Normalright"/>
            </w:pPr>
            <w:r>
              <w:t>Launch / Maintenance</w:t>
            </w:r>
          </w:p>
        </w:tc>
        <w:tc>
          <w:tcPr>
            <w:tcW w:w="2304" w:type="dxa"/>
          </w:tcPr>
          <w:p w14:paraId="636BFF80" w14:textId="77777777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057B197F89B649CEA39222CF373812BE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50</w:t>
            </w:r>
          </w:p>
        </w:tc>
        <w:tc>
          <w:tcPr>
            <w:tcW w:w="2195" w:type="dxa"/>
          </w:tcPr>
          <w:p w14:paraId="4135AF29" w14:textId="77777777" w:rsidR="00EB63A0" w:rsidRDefault="00BD45F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9B0A61B6F1FB4559A63D0EAAB92FD60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414B">
              <w:rPr>
                <w:lang w:eastAsia="ja-JP"/>
              </w:rPr>
              <w:t>200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0580198C" w14:textId="77777777" w:rsidTr="007067C5">
        <w:trPr>
          <w:trHeight w:hRule="exact" w:val="45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2967679C" w14:textId="77777777" w:rsidR="00A340F2" w:rsidRDefault="00BD45F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6F467FD0D9CD454DA789C240852A1AF1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EFE86A3" w14:textId="521A3CD3" w:rsidR="00A340F2" w:rsidRPr="007067C5" w:rsidRDefault="007067C5" w:rsidP="002F5404">
            <w:pPr>
              <w:jc w:val="right"/>
              <w:rPr>
                <w:sz w:val="22"/>
                <w:szCs w:val="22"/>
              </w:rPr>
            </w:pPr>
            <w:r w:rsidRPr="007067C5">
              <w:rPr>
                <w:sz w:val="22"/>
                <w:szCs w:val="22"/>
              </w:rPr>
              <w:t>3</w:t>
            </w:r>
            <w:r w:rsidR="006F1FA3">
              <w:rPr>
                <w:sz w:val="22"/>
                <w:szCs w:val="22"/>
              </w:rPr>
              <w:t>2</w:t>
            </w:r>
            <w:r w:rsidRPr="007067C5">
              <w:rPr>
                <w:sz w:val="22"/>
                <w:szCs w:val="22"/>
              </w:rPr>
              <w:t>00</w:t>
            </w:r>
          </w:p>
        </w:tc>
      </w:tr>
      <w:tr w:rsidR="00A340F2" w14:paraId="2E635B67" w14:textId="77777777" w:rsidTr="007067C5">
        <w:trPr>
          <w:trHeight w:hRule="exact" w:val="426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6D5C6177F20F4E9DB008BDD49343C23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1E60CCEE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2A27B5D" w14:textId="539C4EFB" w:rsidR="00A340F2" w:rsidRPr="007067C5" w:rsidRDefault="006F1FA3" w:rsidP="002F540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</w:t>
            </w:r>
          </w:p>
        </w:tc>
      </w:tr>
      <w:tr w:rsidR="00A340F2" w14:paraId="5D6BDFF1" w14:textId="77777777" w:rsidTr="007067C5">
        <w:trPr>
          <w:trHeight w:hRule="exact" w:val="423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C0ACF85F61894F788EB5F583336060D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4B6563D" w14:textId="77777777" w:rsidR="00A340F2" w:rsidRDefault="00CF2287" w:rsidP="002F5404">
                <w:pPr>
                  <w:rPr>
                    <w:sz w:val="24"/>
                  </w:rPr>
                </w:pPr>
                <w:r w:rsidRPr="007067C5">
                  <w:rPr>
                    <w:b/>
                    <w:bCs/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52172824" w14:textId="2E8ED557" w:rsidR="00A340F2" w:rsidRPr="007067C5" w:rsidRDefault="007067C5" w:rsidP="002F5404">
            <w:pPr>
              <w:jc w:val="right"/>
              <w:rPr>
                <w:b/>
                <w:bCs/>
                <w:sz w:val="22"/>
                <w:szCs w:val="22"/>
              </w:rPr>
            </w:pPr>
            <w:r w:rsidRPr="007067C5">
              <w:rPr>
                <w:b/>
                <w:bCs/>
                <w:sz w:val="22"/>
                <w:szCs w:val="22"/>
              </w:rPr>
              <w:t>3</w:t>
            </w:r>
            <w:r w:rsidR="006F1FA3">
              <w:rPr>
                <w:b/>
                <w:bCs/>
                <w:sz w:val="22"/>
                <w:szCs w:val="22"/>
              </w:rPr>
              <w:t>616</w:t>
            </w:r>
          </w:p>
        </w:tc>
      </w:tr>
    </w:tbl>
    <w:p w14:paraId="0E7B0BDA" w14:textId="499DD749" w:rsidR="007201A7" w:rsidRPr="00A340F2" w:rsidRDefault="002B0C76" w:rsidP="00A36725">
      <w:r>
        <w:softHyphen/>
      </w:r>
    </w:p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682E8" w14:textId="77777777" w:rsidR="00BD45F0" w:rsidRDefault="00BD45F0">
      <w:pPr>
        <w:spacing w:line="240" w:lineRule="auto"/>
      </w:pPr>
      <w:r>
        <w:separator/>
      </w:r>
    </w:p>
    <w:p w14:paraId="3608D2F3" w14:textId="77777777" w:rsidR="00BD45F0" w:rsidRDefault="00BD45F0"/>
  </w:endnote>
  <w:endnote w:type="continuationSeparator" w:id="0">
    <w:p w14:paraId="6B7B95C1" w14:textId="77777777" w:rsidR="00BD45F0" w:rsidRDefault="00BD45F0">
      <w:pPr>
        <w:spacing w:line="240" w:lineRule="auto"/>
      </w:pPr>
      <w:r>
        <w:continuationSeparator/>
      </w:r>
    </w:p>
    <w:p w14:paraId="7F2D0E36" w14:textId="77777777" w:rsidR="00BD45F0" w:rsidRDefault="00BD45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F436" w14:textId="77777777" w:rsidR="007201A7" w:rsidRDefault="007201A7">
    <w:pPr>
      <w:pStyle w:val="Footer"/>
    </w:pPr>
  </w:p>
  <w:p w14:paraId="01F0820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8CBF1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759DE8A" wp14:editId="0DBB1ACB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AA758F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59DE8A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AAA758F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6759D" w14:textId="77777777" w:rsidR="00BD45F0" w:rsidRDefault="00BD45F0">
      <w:pPr>
        <w:spacing w:line="240" w:lineRule="auto"/>
      </w:pPr>
      <w:r>
        <w:separator/>
      </w:r>
    </w:p>
    <w:p w14:paraId="1CFADFDB" w14:textId="77777777" w:rsidR="00BD45F0" w:rsidRDefault="00BD45F0"/>
  </w:footnote>
  <w:footnote w:type="continuationSeparator" w:id="0">
    <w:p w14:paraId="14451AB4" w14:textId="77777777" w:rsidR="00BD45F0" w:rsidRDefault="00BD45F0">
      <w:pPr>
        <w:spacing w:line="240" w:lineRule="auto"/>
      </w:pPr>
      <w:r>
        <w:continuationSeparator/>
      </w:r>
    </w:p>
    <w:p w14:paraId="3A1E2F80" w14:textId="77777777" w:rsidR="00BD45F0" w:rsidRDefault="00BD45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E2622" w14:textId="77777777" w:rsidR="007201A7" w:rsidRDefault="007201A7"/>
  <w:p w14:paraId="5099A79D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250F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4981B4" wp14:editId="0C01AD1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FF9C3C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4981B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DFF9C3C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8D"/>
    <w:rsid w:val="00064E3E"/>
    <w:rsid w:val="00077551"/>
    <w:rsid w:val="000A6E91"/>
    <w:rsid w:val="000E7C40"/>
    <w:rsid w:val="001334AF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B0C76"/>
    <w:rsid w:val="002E7603"/>
    <w:rsid w:val="002F5404"/>
    <w:rsid w:val="00316D06"/>
    <w:rsid w:val="003D23A0"/>
    <w:rsid w:val="004858C9"/>
    <w:rsid w:val="004870D2"/>
    <w:rsid w:val="004A10E9"/>
    <w:rsid w:val="004B66DF"/>
    <w:rsid w:val="005D414B"/>
    <w:rsid w:val="005E394D"/>
    <w:rsid w:val="00662DFA"/>
    <w:rsid w:val="006B4542"/>
    <w:rsid w:val="006F038A"/>
    <w:rsid w:val="006F1FA3"/>
    <w:rsid w:val="007067C5"/>
    <w:rsid w:val="007201A7"/>
    <w:rsid w:val="007B4FC5"/>
    <w:rsid w:val="007E0DF2"/>
    <w:rsid w:val="007E1D3F"/>
    <w:rsid w:val="00865DB9"/>
    <w:rsid w:val="0089202B"/>
    <w:rsid w:val="008B5297"/>
    <w:rsid w:val="008E289A"/>
    <w:rsid w:val="008E6090"/>
    <w:rsid w:val="009415D1"/>
    <w:rsid w:val="00947F34"/>
    <w:rsid w:val="00961B8D"/>
    <w:rsid w:val="009D3F3C"/>
    <w:rsid w:val="00A340F2"/>
    <w:rsid w:val="00A36725"/>
    <w:rsid w:val="00B63088"/>
    <w:rsid w:val="00B66C63"/>
    <w:rsid w:val="00B727BE"/>
    <w:rsid w:val="00BD45F0"/>
    <w:rsid w:val="00CE3710"/>
    <w:rsid w:val="00CF2287"/>
    <w:rsid w:val="00D33124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DDD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Local\Packages\Microsoft.Office.Desktop_8wekyb3d8bbwe\LocalCache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3F0DB3CC704C7787EAE204D494B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809DA-C506-417A-ABA1-428505036403}"/>
      </w:docPartPr>
      <w:docPartBody>
        <w:p w:rsidR="00ED131E" w:rsidRDefault="00A87101">
          <w:pPr>
            <w:pStyle w:val="E13F0DB3CC704C7787EAE204D494B8DB"/>
          </w:pPr>
          <w:r w:rsidRPr="00064E3E">
            <w:t>INVOICe</w:t>
          </w:r>
        </w:p>
      </w:docPartBody>
    </w:docPart>
    <w:docPart>
      <w:docPartPr>
        <w:name w:val="9A875E52165E44A786DA1BA1B006A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3D878-6DA3-4F85-A980-8EF0C57520BC}"/>
      </w:docPartPr>
      <w:docPartBody>
        <w:p w:rsidR="00ED131E" w:rsidRDefault="00A87101">
          <w:pPr>
            <w:pStyle w:val="9A875E52165E44A786DA1BA1B006AB03"/>
          </w:pPr>
          <w:r>
            <w:t>Quantity</w:t>
          </w:r>
        </w:p>
      </w:docPartBody>
    </w:docPart>
    <w:docPart>
      <w:docPartPr>
        <w:name w:val="BE30AC930EAF4342BE65F9D8C488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E21DC-3F49-4FC0-BD97-8174628A86D5}"/>
      </w:docPartPr>
      <w:docPartBody>
        <w:p w:rsidR="00ED131E" w:rsidRDefault="00A87101">
          <w:pPr>
            <w:pStyle w:val="BE30AC930EAF4342BE65F9D8C488ADCA"/>
          </w:pPr>
          <w:r>
            <w:t>Description</w:t>
          </w:r>
        </w:p>
      </w:docPartBody>
    </w:docPart>
    <w:docPart>
      <w:docPartPr>
        <w:name w:val="555D256E47D34A509E426E70CAC5F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E39A-3EC2-45DE-91E7-73A5A8A40FF1}"/>
      </w:docPartPr>
      <w:docPartBody>
        <w:p w:rsidR="00ED131E" w:rsidRDefault="00A87101">
          <w:pPr>
            <w:pStyle w:val="555D256E47D34A509E426E70CAC5F1FF"/>
          </w:pPr>
          <w:r>
            <w:t>Unit Price</w:t>
          </w:r>
        </w:p>
      </w:docPartBody>
    </w:docPart>
    <w:docPart>
      <w:docPartPr>
        <w:name w:val="DF4282DBF5AC43D79F0D448AFA73B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55960-3E89-4646-ADC4-6F7C8614D277}"/>
      </w:docPartPr>
      <w:docPartBody>
        <w:p w:rsidR="00ED131E" w:rsidRDefault="00A87101">
          <w:pPr>
            <w:pStyle w:val="DF4282DBF5AC43D79F0D448AFA73B12B"/>
          </w:pPr>
          <w:r>
            <w:t>Line Total</w:t>
          </w:r>
        </w:p>
      </w:docPartBody>
    </w:docPart>
    <w:docPart>
      <w:docPartPr>
        <w:name w:val="F8746647093048E0888A06AAE280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D0210-F48F-4A61-A1E8-FEC80BBF3E61}"/>
      </w:docPartPr>
      <w:docPartBody>
        <w:p w:rsidR="00ED131E" w:rsidRDefault="00A87101">
          <w:pPr>
            <w:pStyle w:val="F8746647093048E0888A06AAE28072F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A95B947BDA34EE59C6B2609B067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B3B64-081C-40C8-B924-4FB35128CD35}"/>
      </w:docPartPr>
      <w:docPartBody>
        <w:p w:rsidR="00ED131E" w:rsidRDefault="00A87101">
          <w:pPr>
            <w:pStyle w:val="DA95B947BDA34EE59C6B2609B067D0E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69BF58E3ADC4A7490D6E63D93448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29DF7-ABAC-4804-A028-A6311B4A0DBC}"/>
      </w:docPartPr>
      <w:docPartBody>
        <w:p w:rsidR="00ED131E" w:rsidRDefault="00A87101">
          <w:pPr>
            <w:pStyle w:val="E69BF58E3ADC4A7490D6E63D934482D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937F1D5B1CD4FE4A8C459005CC5D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12013-7577-4461-94B0-E9C59A8A85D9}"/>
      </w:docPartPr>
      <w:docPartBody>
        <w:p w:rsidR="00ED131E" w:rsidRDefault="00A87101">
          <w:pPr>
            <w:pStyle w:val="8937F1D5B1CD4FE4A8C459005CC5DCE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AC9A133A5AA43EFBD9583F17906E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96FE6-DDE3-43AF-A6D1-5BF74988222F}"/>
      </w:docPartPr>
      <w:docPartBody>
        <w:p w:rsidR="00ED131E" w:rsidRDefault="00A87101">
          <w:pPr>
            <w:pStyle w:val="7AC9A133A5AA43EFBD9583F17906E1C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698DD22216B4879A61ACC62B6D35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453C-4A22-4DD8-B81F-6D26DB045C3B}"/>
      </w:docPartPr>
      <w:docPartBody>
        <w:p w:rsidR="00ED131E" w:rsidRDefault="00A87101">
          <w:pPr>
            <w:pStyle w:val="D698DD22216B4879A61ACC62B6D353D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57B197F89B649CEA39222CF3738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22197-7D8D-4FA4-9154-CD499A4E3541}"/>
      </w:docPartPr>
      <w:docPartBody>
        <w:p w:rsidR="00ED131E" w:rsidRDefault="00A87101">
          <w:pPr>
            <w:pStyle w:val="057B197F89B649CEA39222CF373812B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B0A61B6F1FB4559A63D0EAAB92F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3EE2-8E09-4A01-830D-34F7B8A74817}"/>
      </w:docPartPr>
      <w:docPartBody>
        <w:p w:rsidR="00ED131E" w:rsidRDefault="00A87101">
          <w:pPr>
            <w:pStyle w:val="9B0A61B6F1FB4559A63D0EAAB92FD60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F467FD0D9CD454DA789C240852A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EB70C-4E1D-497E-B0DE-49FE1AF70939}"/>
      </w:docPartPr>
      <w:docPartBody>
        <w:p w:rsidR="00ED131E" w:rsidRDefault="00A87101">
          <w:pPr>
            <w:pStyle w:val="6F467FD0D9CD454DA789C240852A1AF1"/>
          </w:pPr>
          <w:r>
            <w:rPr>
              <w:sz w:val="24"/>
            </w:rPr>
            <w:t>Subtotal</w:t>
          </w:r>
        </w:p>
      </w:docPartBody>
    </w:docPart>
    <w:docPart>
      <w:docPartPr>
        <w:name w:val="6D5C6177F20F4E9DB008BDD49343C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3B94B-F827-4575-951D-0E872B3D8E92}"/>
      </w:docPartPr>
      <w:docPartBody>
        <w:p w:rsidR="00ED131E" w:rsidRDefault="00A87101">
          <w:pPr>
            <w:pStyle w:val="6D5C6177F20F4E9DB008BDD49343C238"/>
          </w:pPr>
          <w:r>
            <w:rPr>
              <w:sz w:val="24"/>
            </w:rPr>
            <w:t>Sales Tax</w:t>
          </w:r>
        </w:p>
      </w:docPartBody>
    </w:docPart>
    <w:docPart>
      <w:docPartPr>
        <w:name w:val="C0ACF85F61894F788EB5F58333606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27DCA-9360-4D11-A311-694D85C0C203}"/>
      </w:docPartPr>
      <w:docPartBody>
        <w:p w:rsidR="00ED131E" w:rsidRDefault="00A87101">
          <w:pPr>
            <w:pStyle w:val="C0ACF85F61894F788EB5F583336060DD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01"/>
    <w:rsid w:val="00746C81"/>
    <w:rsid w:val="00A87101"/>
    <w:rsid w:val="00C76015"/>
    <w:rsid w:val="00E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F0DB3CC704C7787EAE204D494B8DB">
    <w:name w:val="E13F0DB3CC704C7787EAE204D494B8D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9BA623B4EB54FC788F9B0743FEF5A1B">
    <w:name w:val="09BA623B4EB54FC788F9B0743FEF5A1B"/>
  </w:style>
  <w:style w:type="paragraph" w:customStyle="1" w:styleId="1F21A23E68BD49F78398A18B6932715B">
    <w:name w:val="1F21A23E68BD49F78398A18B6932715B"/>
  </w:style>
  <w:style w:type="paragraph" w:customStyle="1" w:styleId="7FD3435CE208428CBCAA852A0F1C84E9">
    <w:name w:val="7FD3435CE208428CBCAA852A0F1C84E9"/>
  </w:style>
  <w:style w:type="paragraph" w:customStyle="1" w:styleId="2927AE6DAE254906AC66EC697143A1DC">
    <w:name w:val="2927AE6DAE254906AC66EC697143A1DC"/>
  </w:style>
  <w:style w:type="paragraph" w:customStyle="1" w:styleId="4F6E41DB69114C7B8C876F3AA227471E">
    <w:name w:val="4F6E41DB69114C7B8C876F3AA227471E"/>
  </w:style>
  <w:style w:type="paragraph" w:customStyle="1" w:styleId="9BD6A534D4FE47B98E627B08834EF077">
    <w:name w:val="9BD6A534D4FE47B98E627B08834EF077"/>
  </w:style>
  <w:style w:type="paragraph" w:customStyle="1" w:styleId="89D272E3FEDA43F0AE8E904D2C2C8D0D">
    <w:name w:val="89D272E3FEDA43F0AE8E904D2C2C8D0D"/>
  </w:style>
  <w:style w:type="paragraph" w:customStyle="1" w:styleId="DE726C0B93D248529C0146BD19C25792">
    <w:name w:val="DE726C0B93D248529C0146BD19C25792"/>
  </w:style>
  <w:style w:type="paragraph" w:customStyle="1" w:styleId="0943AA81447647D4B0D2EB7FEE9FBA32">
    <w:name w:val="0943AA81447647D4B0D2EB7FEE9FBA32"/>
  </w:style>
  <w:style w:type="paragraph" w:customStyle="1" w:styleId="7294E211C2A54741B9640038CCDDF0EC">
    <w:name w:val="7294E211C2A54741B9640038CCDDF0EC"/>
  </w:style>
  <w:style w:type="paragraph" w:customStyle="1" w:styleId="7901C7E2D7F94E3DA5817D37A7EF9197">
    <w:name w:val="7901C7E2D7F94E3DA5817D37A7EF9197"/>
  </w:style>
  <w:style w:type="paragraph" w:customStyle="1" w:styleId="CADCE1DC649A462B81464CA677E29225">
    <w:name w:val="CADCE1DC649A462B81464CA677E29225"/>
  </w:style>
  <w:style w:type="paragraph" w:customStyle="1" w:styleId="E4571DD1790A4EF4AE3D267D41AA7D65">
    <w:name w:val="E4571DD1790A4EF4AE3D267D41AA7D65"/>
  </w:style>
  <w:style w:type="paragraph" w:customStyle="1" w:styleId="C630E771D29A454BA264BEB9D6C4F1CE">
    <w:name w:val="C630E771D29A454BA264BEB9D6C4F1CE"/>
  </w:style>
  <w:style w:type="paragraph" w:customStyle="1" w:styleId="6B06FA6FF7994B1CB120A801BE2FBDD5">
    <w:name w:val="6B06FA6FF7994B1CB120A801BE2FBDD5"/>
  </w:style>
  <w:style w:type="paragraph" w:customStyle="1" w:styleId="A580A2C8231B4BEDBD2FF10DA8DCF40E">
    <w:name w:val="A580A2C8231B4BEDBD2FF10DA8DCF40E"/>
  </w:style>
  <w:style w:type="paragraph" w:customStyle="1" w:styleId="13C6BB2991264C2BA6BD7A61679EF590">
    <w:name w:val="13C6BB2991264C2BA6BD7A61679EF590"/>
  </w:style>
  <w:style w:type="paragraph" w:customStyle="1" w:styleId="740B3EEB363A446C8C3A10BDE0DF34D4">
    <w:name w:val="740B3EEB363A446C8C3A10BDE0DF34D4"/>
  </w:style>
  <w:style w:type="paragraph" w:customStyle="1" w:styleId="1A130F48BE0A49F8800E3F347E463AE2">
    <w:name w:val="1A130F48BE0A49F8800E3F347E463AE2"/>
  </w:style>
  <w:style w:type="paragraph" w:customStyle="1" w:styleId="D33B81AD06C844E7BFB345F5A5FDF418">
    <w:name w:val="D33B81AD06C844E7BFB345F5A5FDF418"/>
  </w:style>
  <w:style w:type="paragraph" w:customStyle="1" w:styleId="C70A2D6BF2B24E64AB3A98E1E2E7A361">
    <w:name w:val="C70A2D6BF2B24E64AB3A98E1E2E7A361"/>
  </w:style>
  <w:style w:type="paragraph" w:customStyle="1" w:styleId="9A875E52165E44A786DA1BA1B006AB03">
    <w:name w:val="9A875E52165E44A786DA1BA1B006AB03"/>
  </w:style>
  <w:style w:type="paragraph" w:customStyle="1" w:styleId="BE30AC930EAF4342BE65F9D8C488ADCA">
    <w:name w:val="BE30AC930EAF4342BE65F9D8C488ADCA"/>
  </w:style>
  <w:style w:type="paragraph" w:customStyle="1" w:styleId="555D256E47D34A509E426E70CAC5F1FF">
    <w:name w:val="555D256E47D34A509E426E70CAC5F1FF"/>
  </w:style>
  <w:style w:type="paragraph" w:customStyle="1" w:styleId="DF4282DBF5AC43D79F0D448AFA73B12B">
    <w:name w:val="DF4282DBF5AC43D79F0D448AFA73B12B"/>
  </w:style>
  <w:style w:type="paragraph" w:customStyle="1" w:styleId="AB6A86B30DF64691A1B38289316AE672">
    <w:name w:val="AB6A86B30DF64691A1B38289316AE672"/>
  </w:style>
  <w:style w:type="paragraph" w:customStyle="1" w:styleId="A7BA819FCB364B4AB4D8FE2169223ECB">
    <w:name w:val="A7BA819FCB364B4AB4D8FE2169223ECB"/>
  </w:style>
  <w:style w:type="paragraph" w:customStyle="1" w:styleId="F8746647093048E0888A06AAE28072F8">
    <w:name w:val="F8746647093048E0888A06AAE28072F8"/>
  </w:style>
  <w:style w:type="paragraph" w:customStyle="1" w:styleId="DE993676A5394DD4B6710387BBA83B95">
    <w:name w:val="DE993676A5394DD4B6710387BBA83B95"/>
  </w:style>
  <w:style w:type="paragraph" w:customStyle="1" w:styleId="DA95B947BDA34EE59C6B2609B067D0EB">
    <w:name w:val="DA95B947BDA34EE59C6B2609B067D0EB"/>
  </w:style>
  <w:style w:type="paragraph" w:customStyle="1" w:styleId="485B761764C446D2BB3ACF22FEAD1364">
    <w:name w:val="485B761764C446D2BB3ACF22FEAD1364"/>
  </w:style>
  <w:style w:type="paragraph" w:customStyle="1" w:styleId="42A0288331844A78817A88A2C198BFB9">
    <w:name w:val="42A0288331844A78817A88A2C198BFB9"/>
  </w:style>
  <w:style w:type="paragraph" w:customStyle="1" w:styleId="76BDFCE6917D4A6D9C938EE4FBE2E90C">
    <w:name w:val="76BDFCE6917D4A6D9C938EE4FBE2E90C"/>
  </w:style>
  <w:style w:type="paragraph" w:customStyle="1" w:styleId="E69BF58E3ADC4A7490D6E63D934482DD">
    <w:name w:val="E69BF58E3ADC4A7490D6E63D934482DD"/>
  </w:style>
  <w:style w:type="paragraph" w:customStyle="1" w:styleId="9C7EC69788F4464EB4491AB51B7F358C">
    <w:name w:val="9C7EC69788F4464EB4491AB51B7F358C"/>
  </w:style>
  <w:style w:type="paragraph" w:customStyle="1" w:styleId="8937F1D5B1CD4FE4A8C459005CC5DCEB">
    <w:name w:val="8937F1D5B1CD4FE4A8C459005CC5DCEB"/>
  </w:style>
  <w:style w:type="paragraph" w:customStyle="1" w:styleId="73C6A57903AC450582859AA4B31C8EF3">
    <w:name w:val="73C6A57903AC450582859AA4B31C8EF3"/>
  </w:style>
  <w:style w:type="paragraph" w:customStyle="1" w:styleId="00DEBBE057B848D0B9FAD459EB165BE2">
    <w:name w:val="00DEBBE057B848D0B9FAD459EB165BE2"/>
  </w:style>
  <w:style w:type="paragraph" w:customStyle="1" w:styleId="F5C353BD9EA545178C93C736054A646F">
    <w:name w:val="F5C353BD9EA545178C93C736054A646F"/>
  </w:style>
  <w:style w:type="paragraph" w:customStyle="1" w:styleId="7AC9A133A5AA43EFBD9583F17906E1C6">
    <w:name w:val="7AC9A133A5AA43EFBD9583F17906E1C6"/>
  </w:style>
  <w:style w:type="paragraph" w:customStyle="1" w:styleId="0DCC92815CBE4B99A95340EC8B0A62E7">
    <w:name w:val="0DCC92815CBE4B99A95340EC8B0A62E7"/>
  </w:style>
  <w:style w:type="paragraph" w:customStyle="1" w:styleId="D698DD22216B4879A61ACC62B6D353DB">
    <w:name w:val="D698DD22216B4879A61ACC62B6D353DB"/>
  </w:style>
  <w:style w:type="paragraph" w:customStyle="1" w:styleId="5A51F75EAD5845C79BAC234FF1515169">
    <w:name w:val="5A51F75EAD5845C79BAC234FF1515169"/>
  </w:style>
  <w:style w:type="paragraph" w:customStyle="1" w:styleId="5C5B1B7479F541B4BF6B5C380285D79F">
    <w:name w:val="5C5B1B7479F541B4BF6B5C380285D79F"/>
  </w:style>
  <w:style w:type="paragraph" w:customStyle="1" w:styleId="6A2FF57D5C21419097A9B3C5E83A81CB">
    <w:name w:val="6A2FF57D5C21419097A9B3C5E83A81CB"/>
  </w:style>
  <w:style w:type="paragraph" w:customStyle="1" w:styleId="057B197F89B649CEA39222CF373812BE">
    <w:name w:val="057B197F89B649CEA39222CF373812BE"/>
  </w:style>
  <w:style w:type="paragraph" w:customStyle="1" w:styleId="C9C2AC2D0885456BB93D1E031A73408F">
    <w:name w:val="C9C2AC2D0885456BB93D1E031A73408F"/>
  </w:style>
  <w:style w:type="paragraph" w:customStyle="1" w:styleId="9B0A61B6F1FB4559A63D0EAAB92FD600">
    <w:name w:val="9B0A61B6F1FB4559A63D0EAAB92FD600"/>
  </w:style>
  <w:style w:type="paragraph" w:customStyle="1" w:styleId="AB044E4F005B401A81F848E8D55C4647">
    <w:name w:val="AB044E4F005B401A81F848E8D55C4647"/>
  </w:style>
  <w:style w:type="paragraph" w:customStyle="1" w:styleId="6F467FD0D9CD454DA789C240852A1AF1">
    <w:name w:val="6F467FD0D9CD454DA789C240852A1AF1"/>
  </w:style>
  <w:style w:type="paragraph" w:customStyle="1" w:styleId="6D5C6177F20F4E9DB008BDD49343C238">
    <w:name w:val="6D5C6177F20F4E9DB008BDD49343C238"/>
  </w:style>
  <w:style w:type="paragraph" w:customStyle="1" w:styleId="C0ACF85F61894F788EB5F583336060DD">
    <w:name w:val="C0ACF85F61894F788EB5F58333606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2019-12-12T15:08:00Z</dcterms:created>
  <dcterms:modified xsi:type="dcterms:W3CDTF">2020-05-27T17:35:00Z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